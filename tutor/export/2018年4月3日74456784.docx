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B7" w:rsidRPr="00B844DB" w:rsidRDefault="009C1E8B">
      <w:pPr>
        <w:spacing w:afterLines="100" w:after="312"/>
        <w:jc w:val="center"/>
        <w:rPr>
          <w:rFonts w:ascii="华文中宋" w:eastAsia="华文中宋" w:hAnsi="华文中宋"/>
          <w:b/>
          <w:bCs/>
          <w:sz w:val="44"/>
        </w:rPr>
      </w:pPr>
      <w:bookmarkStart w:id="0" w:name="OLE_LINK1"/>
      <w:bookmarkStart w:id="1" w:name="OLE_LINK2"/>
      <w:bookmarkStart w:id="2" w:name="OLE_LINK3"/>
      <w:bookmarkStart w:id="3" w:name="_GoBack"/>
      <w:r w:rsidRPr="009C1E8B">
        <w:rPr>
          <w:rFonts w:ascii="华文中宋" w:eastAsia="华文中宋" w:hAnsi="华文中宋" w:hint="eastAsia"/>
          <w:b/>
          <w:bCs/>
          <w:sz w:val="44"/>
        </w:rPr>
        <w:t>硕士学位论文送审申请表</w:t>
      </w:r>
      <w:r w:rsidR="00E5206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left:0;text-align:left;margin-left:72.2pt;margin-top:59.6pt;width:108pt;height:25.9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m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zjATtoUUPbG/QrdyjyFZnHHQGTvcDuJk9HEOXHVM93Mnqq0ZCLlsqNuxGKTm2jNaQXWhv+mdX&#10;JxxtQdbjB1lDGLo10gHtG9Xb0kExEKBDlx5PnbGpVDbk5SxMAjBVYLuM0ji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" filled="f" stroked="f">
            <v:textbox>
              <w:txbxContent>
                <w:p w:rsidR="009D221C" w:rsidRPr="009D221C" w:rsidRDefault="000C232F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学生端测试</w:t>
                  </w:r>
                  <w:r>
                    <w:rPr>
                      <w:rFonts w:hint="eastAsia"/>
                      <w:sz w:val="24"/>
                    </w:rPr>
                    <w:t>-EMBA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3" o:spid="_x0000_s1031" type="#_x0000_t202" style="position:absolute;left:0;text-align:left;margin-left:199.7pt;margin-top:59.6pt;width:96.9pt;height:25.95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TY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" filled="f" stroked="f">
            <v:textbox>
              <w:txbxContent>
                <w:p w:rsidR="009D221C" w:rsidRPr="009D221C" w:rsidRDefault="000C232F" w:rsidP="009D221C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201200000003</w:t>
                  </w:r>
                </w:p>
              </w:txbxContent>
            </v:textbox>
          </v:shape>
        </w:pict>
      </w:r>
      <w:r w:rsidR="00E52068">
        <w:rPr>
          <w:noProof/>
        </w:rPr>
        <w:pict>
          <v:shape id="Text Box 6" o:spid="_x0000_s1030" type="#_x0000_t202" style="position:absolute;left:0;text-align:left;margin-left:390.3pt;margin-top:59.6pt;width:87.9pt;height:25.9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VtwIAAMA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" filled="f" stroked="f">
            <v:textbox>
              <w:txbxContent>
                <w:p w:rsidR="00E8707E" w:rsidRPr="009D221C" w:rsidRDefault="000C232F" w:rsidP="0061177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导师端测试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教授</w:t>
                  </w:r>
                </w:p>
              </w:txbxContent>
            </v:textbox>
          </v:shape>
        </w:pict>
      </w:r>
    </w:p>
    <w:bookmarkEnd w:id="0"/>
    <w:bookmarkEnd w:id="1"/>
    <w:bookmarkEnd w:id="2"/>
    <w:p w:rsidR="002512B7" w:rsidRDefault="00E52068" w:rsidP="00E52068">
      <w:pPr>
        <w:spacing w:beforeLines="100" w:before="312" w:afterLines="50" w:after="156"/>
        <w:ind w:firstLineChars="100" w:firstLine="210"/>
        <w:rPr>
          <w:sz w:val="24"/>
          <w:u w:val="single"/>
        </w:rPr>
      </w:pPr>
      <w:r>
        <w:rPr>
          <w:noProof/>
        </w:rPr>
        <w:pict>
          <v:shape id="Text Box 7" o:spid="_x0000_s1029" type="#_x0000_t202" style="position:absolute;left:0;text-align:left;margin-left:115.75pt;margin-top:20.2pt;width:180.85pt;height:25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x2uQ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" filled="f" stroked="f">
            <v:textbox>
              <w:txbxContent>
                <w:p w:rsidR="00D730D4" w:rsidRPr="009D221C" w:rsidRDefault="000C232F" w:rsidP="00D730D4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EMBA</w:t>
                  </w:r>
                </w:p>
              </w:txbxContent>
            </v:textbox>
          </v:shape>
        </w:pict>
      </w:r>
      <w:r w:rsidR="002512B7">
        <w:rPr>
          <w:rFonts w:hint="eastAsia"/>
          <w:sz w:val="24"/>
        </w:rPr>
        <w:t>作者姓名：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学号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    </w:t>
      </w:r>
      <w:r w:rsidR="002512B7">
        <w:rPr>
          <w:rFonts w:hint="eastAsia"/>
          <w:sz w:val="24"/>
        </w:rPr>
        <w:t xml:space="preserve"> </w:t>
      </w:r>
      <w:r w:rsidR="002512B7">
        <w:rPr>
          <w:rFonts w:hint="eastAsia"/>
          <w:sz w:val="24"/>
        </w:rPr>
        <w:t>导师姓名</w:t>
      </w:r>
      <w:r w:rsidR="00525F8C">
        <w:rPr>
          <w:rFonts w:hint="eastAsia"/>
          <w:sz w:val="24"/>
        </w:rPr>
        <w:t>、职称</w:t>
      </w:r>
      <w:r w:rsidR="002512B7">
        <w:rPr>
          <w:rFonts w:hint="eastAsia"/>
          <w:sz w:val="24"/>
        </w:rPr>
        <w:t>：</w:t>
      </w:r>
      <w:r w:rsidR="002512B7">
        <w:rPr>
          <w:rFonts w:hint="eastAsia"/>
          <w:sz w:val="24"/>
          <w:u w:val="single"/>
        </w:rPr>
        <w:t xml:space="preserve">           </w:t>
      </w:r>
    </w:p>
    <w:p w:rsidR="002512B7" w:rsidRDefault="002512B7">
      <w:pPr>
        <w:spacing w:beforeLines="50" w:before="156" w:afterLines="50" w:after="156"/>
        <w:ind w:firstLineChars="100" w:firstLine="240"/>
        <w:rPr>
          <w:sz w:val="24"/>
        </w:rPr>
      </w:pPr>
      <w:r>
        <w:rPr>
          <w:rFonts w:hint="eastAsia"/>
          <w:sz w:val="24"/>
        </w:rPr>
        <w:t>申请学位专业名称：</w:t>
      </w:r>
      <w:r>
        <w:rPr>
          <w:rFonts w:hint="eastAsia"/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 xml:space="preserve"> </w:t>
      </w:r>
      <w:r w:rsidR="00BD1521">
        <w:rPr>
          <w:rFonts w:hint="eastAsia"/>
          <w:sz w:val="24"/>
        </w:rPr>
        <w:t>学院名称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</w:t>
      </w:r>
      <w:r w:rsidR="00D730D4">
        <w:rPr>
          <w:rFonts w:hint="eastAsia"/>
          <w:sz w:val="24"/>
          <w:u w:val="single"/>
        </w:rPr>
        <w:t xml:space="preserve">  </w:t>
      </w:r>
      <w:r w:rsidR="00D730D4">
        <w:rPr>
          <w:rFonts w:hint="eastAsia"/>
          <w:sz w:val="24"/>
          <w:u w:val="single"/>
        </w:rPr>
        <w:t>工商管理学院</w:t>
      </w:r>
      <w:r>
        <w:rPr>
          <w:rFonts w:hint="eastAsia"/>
          <w:sz w:val="24"/>
          <w:u w:val="single"/>
        </w:rPr>
        <w:t xml:space="preserve">  </w:t>
      </w:r>
    </w:p>
    <w:tbl>
      <w:tblPr>
        <w:tblW w:w="9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9"/>
        <w:gridCol w:w="7617"/>
      </w:tblGrid>
      <w:tr w:rsidR="002512B7" w:rsidTr="0040155D">
        <w:trPr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Default="002512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学位论文题目：</w:t>
            </w:r>
            <w:r w:rsidR="000C232F">
              <w:rPr>
                <w:rFonts w:hint="eastAsia"/>
                <w:sz w:val="24"/>
              </w:rPr>
              <w:t>EMBA</w:t>
            </w:r>
            <w:r w:rsidR="000C232F">
              <w:rPr>
                <w:rFonts w:hint="eastAsia"/>
                <w:sz w:val="24"/>
              </w:rPr>
              <w:t>论文</w:t>
            </w:r>
          </w:p>
        </w:tc>
      </w:tr>
      <w:tr w:rsidR="002512B7" w:rsidTr="0040155D">
        <w:trPr>
          <w:cantSplit/>
          <w:trHeight w:hRule="exact" w:val="567"/>
          <w:jc w:val="center"/>
        </w:trPr>
        <w:tc>
          <w:tcPr>
            <w:tcW w:w="9196" w:type="dxa"/>
            <w:gridSpan w:val="2"/>
            <w:tcBorders>
              <w:top w:val="double" w:sz="6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270A1C" w:rsidRPr="009D221C" w:rsidRDefault="002512B7" w:rsidP="00270A1C">
            <w:pPr>
              <w:spacing w:line="439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指导教师对学位论文的评语：</w:t>
            </w:r>
          </w:p>
          <w:p w:rsidR="002512B7" w:rsidRDefault="002512B7">
            <w:pPr>
              <w:rPr>
                <w:sz w:val="24"/>
              </w:rPr>
            </w:pPr>
          </w:p>
        </w:tc>
      </w:tr>
      <w:tr w:rsidR="002512B7" w:rsidTr="005E3D7B">
        <w:trPr>
          <w:cantSplit/>
          <w:trHeight w:val="5046"/>
          <w:jc w:val="center"/>
        </w:trPr>
        <w:tc>
          <w:tcPr>
            <w:tcW w:w="9196" w:type="dxa"/>
            <w:gridSpan w:val="2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auto"/>
            </w:tcBorders>
          </w:tcPr>
          <w:p w:rsidR="0040155D" w:rsidRPr="005E3D7B" w:rsidRDefault="000C232F" w:rsidP="0040155D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送审测试</w:t>
            </w:r>
          </w:p>
        </w:tc>
      </w:tr>
      <w:tr w:rsidR="002512B7" w:rsidTr="0040155D">
        <w:trPr>
          <w:trHeight w:hRule="exact" w:val="1978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2512B7" w:rsidRPr="0040155D" w:rsidRDefault="00374DA9" w:rsidP="004015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作者承诺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087C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2512B7" w:rsidRPr="00525F8C">
              <w:rPr>
                <w:rFonts w:hint="eastAsia"/>
                <w:szCs w:val="21"/>
              </w:rPr>
              <w:t>该学位论文为公开学位论文，其中不涉及国家秘密项目和</w:t>
            </w:r>
            <w:r w:rsidR="000F3536">
              <w:rPr>
                <w:rFonts w:hint="eastAsia"/>
                <w:szCs w:val="21"/>
              </w:rPr>
              <w:t>其它</w:t>
            </w:r>
            <w:r w:rsidR="002512B7" w:rsidRPr="00525F8C">
              <w:rPr>
                <w:rFonts w:hint="eastAsia"/>
                <w:szCs w:val="21"/>
              </w:rPr>
              <w:t>不宜公开的内容，否则将由本人承担因学位论文涉密造成的损失和相关的法律责任</w:t>
            </w:r>
            <w:r>
              <w:rPr>
                <w:rFonts w:hint="eastAsia"/>
                <w:szCs w:val="21"/>
              </w:rPr>
              <w:t>；</w:t>
            </w:r>
          </w:p>
          <w:p w:rsidR="00374DA9" w:rsidRDefault="009A087C" w:rsidP="00374D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374DA9" w:rsidRPr="00525F8C">
              <w:rPr>
                <w:rFonts w:hint="eastAsia"/>
                <w:szCs w:val="21"/>
              </w:rPr>
              <w:t>该学位论文是本人在导师的指导下独立进行研究所取得的研究成果，不存在学术不端行为。</w:t>
            </w:r>
          </w:p>
          <w:p w:rsidR="00374DA9" w:rsidRPr="00525F8C" w:rsidRDefault="00E52068" w:rsidP="00374DA9">
            <w:pPr>
              <w:ind w:firstLineChars="200" w:firstLine="420"/>
              <w:rPr>
                <w:szCs w:val="21"/>
              </w:rPr>
            </w:pPr>
            <w:r>
              <w:rPr>
                <w:noProof/>
              </w:rPr>
              <w:pict>
                <v:shape id="Text Box 14" o:spid="_x0000_s1028" type="#_x0000_t202" style="position:absolute;left:0;text-align:left;margin-left:263.6pt;margin-top:13.15pt;width:142.3pt;height:25.9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7mtw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" filled="f" stroked="f">
                  <v:textbox>
                    <w:txbxContent>
                      <w:p w:rsidR="00677585" w:rsidRPr="009D221C" w:rsidRDefault="000C232F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2512B7" w:rsidRPr="00525F8C" w:rsidRDefault="002512B7" w:rsidP="006D0B7D">
            <w:pPr>
              <w:ind w:firstLineChars="750" w:firstLine="1575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作者签名：</w:t>
            </w:r>
            <w:r w:rsidRPr="00525F8C">
              <w:rPr>
                <w:rFonts w:hint="eastAsia"/>
                <w:szCs w:val="21"/>
              </w:rPr>
              <w:t xml:space="preserve">        </w:t>
            </w:r>
            <w:r w:rsidR="00374DA9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 xml:space="preserve">   </w:t>
            </w:r>
            <w:r w:rsidR="00D2420F">
              <w:rPr>
                <w:rFonts w:hint="eastAsia"/>
                <w:szCs w:val="21"/>
              </w:rPr>
              <w:t xml:space="preserve">      </w:t>
            </w:r>
            <w:r w:rsidRPr="00525F8C">
              <w:rPr>
                <w:rFonts w:hint="eastAsia"/>
                <w:szCs w:val="21"/>
              </w:rPr>
              <w:t>日期：</w:t>
            </w:r>
            <w:r w:rsidRPr="00525F8C">
              <w:rPr>
                <w:rFonts w:hint="eastAsia"/>
                <w:szCs w:val="21"/>
              </w:rPr>
              <w:t xml:space="preserve"> </w:t>
            </w:r>
            <w:r w:rsidR="006D0B7D">
              <w:rPr>
                <w:rFonts w:hint="eastAsia"/>
                <w:szCs w:val="21"/>
              </w:rPr>
              <w:t xml:space="preserve">                     </w:t>
            </w:r>
          </w:p>
        </w:tc>
      </w:tr>
      <w:tr w:rsidR="00374DA9" w:rsidTr="0040155D">
        <w:trPr>
          <w:trHeight w:hRule="exact" w:val="172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</w:t>
            </w:r>
            <w:r w:rsidRPr="00525F8C">
              <w:rPr>
                <w:rFonts w:hint="eastAsia"/>
                <w:szCs w:val="21"/>
              </w:rPr>
              <w:t>指导教师</w:t>
            </w:r>
          </w:p>
          <w:p w:rsidR="00374DA9" w:rsidRPr="00525F8C" w:rsidRDefault="00374DA9" w:rsidP="00374DA9">
            <w:pPr>
              <w:ind w:firstLineChars="200" w:firstLine="420"/>
              <w:rPr>
                <w:szCs w:val="21"/>
                <w:bdr w:val="double" w:sz="6" w:space="0" w:color="auto"/>
              </w:rPr>
            </w:pPr>
            <w:r w:rsidRPr="00525F8C">
              <w:rPr>
                <w:rFonts w:hint="eastAsia"/>
                <w:szCs w:val="21"/>
              </w:rPr>
              <w:t>意见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6739B" w:rsidRDefault="00E52068" w:rsidP="00516A9F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3" o:spid="_x0000_s1027" type="#_x0000_t202" style="position:absolute;left:0;text-align:left;margin-left:-4.35pt;margin-top:5.4pt;width:17.4pt;height:28.05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K9uA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" filled="f" stroked="f">
                  <v:textbox>
                    <w:txbxContent>
                      <w:p w:rsidR="00CE11E0" w:rsidRPr="00CE11E0" w:rsidRDefault="00CE11E0" w:rsidP="00CE11E0">
                        <w:pPr>
                          <w:spacing w:line="400" w:lineRule="exact"/>
                          <w:rPr>
                            <w:sz w:val="24"/>
                          </w:rPr>
                        </w:pPr>
                        <w:r w:rsidRPr="00CE11E0">
                          <w:rPr>
                            <w:rFonts w:ascii="微软雅黑" w:eastAsia="微软雅黑" w:cs="微软雅黑" w:hint="eastAsia"/>
                            <w:color w:val="000000"/>
                            <w:kern w:val="0"/>
                            <w:sz w:val="24"/>
                            <w:lang w:val="zh-CN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CE11E0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="00DA3129">
              <w:rPr>
                <w:rFonts w:ascii="宋体" w:hAnsi="宋体" w:hint="eastAsia"/>
                <w:szCs w:val="21"/>
              </w:rPr>
              <w:t xml:space="preserve"> </w:t>
            </w:r>
            <w:r w:rsidR="00374DA9" w:rsidRPr="00525F8C">
              <w:rPr>
                <w:rFonts w:ascii="宋体" w:hAnsi="宋体" w:hint="eastAsia"/>
                <w:szCs w:val="21"/>
              </w:rPr>
              <w:t>同意</w:t>
            </w:r>
            <w:r w:rsidR="00FE1315">
              <w:rPr>
                <w:rFonts w:ascii="宋体" w:hAnsi="宋体" w:hint="eastAsia"/>
                <w:szCs w:val="21"/>
              </w:rPr>
              <w:t>送审</w:t>
            </w:r>
          </w:p>
          <w:p w:rsidR="00374DA9" w:rsidRDefault="00374DA9" w:rsidP="00374DA9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A6739B" w:rsidRPr="00525F8C" w:rsidRDefault="00E52068" w:rsidP="00374DA9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>
                <v:shape id="Text Box 31" o:spid="_x0000_s1026" type="#_x0000_t202" style="position:absolute;left:0;text-align:left;margin-left:263.3pt;margin-top:12pt;width:142.45pt;height:25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YuAIAAME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" filled="f" stroked="f">
                  <v:textbox>
                    <w:txbxContent>
                      <w:p w:rsidR="00FB3B79" w:rsidRPr="009D221C" w:rsidRDefault="000C232F" w:rsidP="00E52068">
                        <w:pPr>
                          <w:ind w:rightChars="4" w:right="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2018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>4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</w:pict>
            </w:r>
          </w:p>
          <w:p w:rsidR="00374DA9" w:rsidRPr="00525F8C" w:rsidRDefault="00374DA9" w:rsidP="00374DA9">
            <w:pPr>
              <w:ind w:firstLineChars="750" w:firstLine="1575"/>
              <w:rPr>
                <w:szCs w:val="21"/>
              </w:rPr>
            </w:pPr>
            <w:r w:rsidRPr="00525F8C">
              <w:rPr>
                <w:rFonts w:ascii="宋体" w:hAnsi="宋体" w:hint="eastAsia"/>
                <w:szCs w:val="21"/>
              </w:rPr>
              <w:t xml:space="preserve">指导教师签名：           </w:t>
            </w:r>
            <w:r w:rsidR="00D2420F">
              <w:rPr>
                <w:rFonts w:ascii="宋体" w:hAnsi="宋体" w:hint="eastAsia"/>
                <w:szCs w:val="21"/>
              </w:rPr>
              <w:t xml:space="preserve">    </w:t>
            </w:r>
            <w:r w:rsidRPr="00525F8C">
              <w:rPr>
                <w:rFonts w:ascii="宋体" w:hAnsi="宋体" w:hint="eastAsia"/>
                <w:szCs w:val="21"/>
              </w:rPr>
              <w:t>日期：</w:t>
            </w:r>
            <w:r w:rsidR="006D0B7D">
              <w:rPr>
                <w:rFonts w:ascii="宋体" w:hAnsi="宋体" w:hint="eastAsia"/>
                <w:szCs w:val="21"/>
              </w:rPr>
              <w:t xml:space="preserve">                      </w:t>
            </w:r>
          </w:p>
        </w:tc>
      </w:tr>
      <w:tr w:rsidR="00374DA9" w:rsidTr="0040155D">
        <w:trPr>
          <w:trHeight w:hRule="exact" w:val="1402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374DA9">
            <w:pPr>
              <w:jc w:val="center"/>
              <w:rPr>
                <w:szCs w:val="21"/>
              </w:rPr>
            </w:pP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同意送审</w:t>
            </w:r>
          </w:p>
          <w:p w:rsidR="00374DA9" w:rsidRDefault="00374DA9" w:rsidP="00516A9F">
            <w:pPr>
              <w:rPr>
                <w:rFonts w:ascii="宋体" w:hAnsi="宋体"/>
                <w:szCs w:val="21"/>
              </w:rPr>
            </w:pPr>
            <w:r w:rsidRPr="00525F8C">
              <w:rPr>
                <w:rFonts w:ascii="宋体" w:hAnsi="宋体"/>
                <w:szCs w:val="21"/>
              </w:rPr>
              <w:t>□</w:t>
            </w:r>
            <w:r w:rsidRPr="00525F8C">
              <w:rPr>
                <w:rFonts w:ascii="宋体" w:hAnsi="宋体" w:hint="eastAsia"/>
                <w:szCs w:val="21"/>
              </w:rPr>
              <w:t xml:space="preserve"> </w:t>
            </w:r>
            <w:r w:rsidR="00FE1315">
              <w:rPr>
                <w:rFonts w:ascii="宋体" w:hAnsi="宋体" w:hint="eastAsia"/>
                <w:szCs w:val="21"/>
              </w:rPr>
              <w:t>不同意送审</w:t>
            </w:r>
          </w:p>
          <w:p w:rsidR="00374DA9" w:rsidRPr="00525F8C" w:rsidRDefault="00374DA9" w:rsidP="00374DA9">
            <w:pPr>
              <w:rPr>
                <w:szCs w:val="21"/>
              </w:rPr>
            </w:pPr>
          </w:p>
          <w:p w:rsidR="00374DA9" w:rsidRPr="00525F8C" w:rsidRDefault="00374DA9" w:rsidP="00374DA9">
            <w:pPr>
              <w:rPr>
                <w:szCs w:val="21"/>
              </w:rPr>
            </w:pPr>
            <w:r w:rsidRPr="00525F8C">
              <w:rPr>
                <w:rFonts w:hint="eastAsia"/>
                <w:szCs w:val="21"/>
              </w:rPr>
              <w:t xml:space="preserve">  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主管院领导签名：</w:t>
            </w:r>
            <w:r w:rsidRPr="00525F8C">
              <w:rPr>
                <w:rFonts w:hint="eastAsia"/>
                <w:szCs w:val="21"/>
              </w:rPr>
              <w:t xml:space="preserve">            </w:t>
            </w:r>
            <w:r w:rsidR="00D2420F">
              <w:rPr>
                <w:rFonts w:hint="eastAsia"/>
                <w:szCs w:val="21"/>
              </w:rPr>
              <w:t xml:space="preserve"> </w:t>
            </w:r>
            <w:r w:rsidRPr="00525F8C">
              <w:rPr>
                <w:rFonts w:hint="eastAsia"/>
                <w:szCs w:val="21"/>
              </w:rPr>
              <w:t>日期：</w:t>
            </w:r>
          </w:p>
        </w:tc>
      </w:tr>
      <w:tr w:rsidR="00374DA9" w:rsidTr="0040155D">
        <w:trPr>
          <w:trHeight w:val="710"/>
          <w:jc w:val="center"/>
        </w:trPr>
        <w:tc>
          <w:tcPr>
            <w:tcW w:w="157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61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74DA9" w:rsidRPr="00525F8C" w:rsidRDefault="00374DA9" w:rsidP="00D27C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经图书馆检测，学位论文文字复制比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 w:rsidR="000C232F">
              <w:rPr>
                <w:rFonts w:hint="eastAsia"/>
                <w:szCs w:val="21"/>
                <w:u w:val="single"/>
              </w:rPr>
              <w:t>7.744</w:t>
            </w:r>
            <w:r w:rsidR="00FE1315"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szCs w:val="21"/>
              </w:rPr>
              <w:t>%</w:t>
            </w:r>
          </w:p>
        </w:tc>
      </w:tr>
    </w:tbl>
    <w:p w:rsidR="002512B7" w:rsidRPr="005D4293" w:rsidRDefault="005D4293" w:rsidP="005D4293">
      <w:pPr>
        <w:ind w:firstLineChars="200" w:firstLine="420"/>
      </w:pPr>
      <w:r>
        <w:rPr>
          <w:rFonts w:hint="eastAsia"/>
        </w:rPr>
        <w:t>注：此表须从“</w:t>
      </w:r>
      <w:r w:rsidR="00433C39">
        <w:rPr>
          <w:rFonts w:hint="eastAsia"/>
        </w:rPr>
        <w:t>专业</w:t>
      </w:r>
      <w:r w:rsidR="00C74E1B">
        <w:rPr>
          <w:rFonts w:hint="eastAsia"/>
        </w:rPr>
        <w:t>硕士</w:t>
      </w:r>
      <w:r w:rsidR="00433C39">
        <w:rPr>
          <w:rFonts w:hint="eastAsia"/>
        </w:rPr>
        <w:t>论文电子评阅</w:t>
      </w:r>
      <w:r>
        <w:rPr>
          <w:rFonts w:hint="eastAsia"/>
        </w:rPr>
        <w:t>系统”中打印</w:t>
      </w:r>
      <w:r>
        <w:rPr>
          <w:rFonts w:hint="eastAsia"/>
        </w:rPr>
        <w:t>,</w:t>
      </w:r>
      <w:r>
        <w:rPr>
          <w:rFonts w:hint="eastAsia"/>
        </w:rPr>
        <w:t>非系统打印的表格无效。</w:t>
      </w:r>
      <w:bookmarkEnd w:id="3"/>
    </w:p>
    <w:sectPr w:rsidR="002512B7" w:rsidRPr="005D4293">
      <w:pgSz w:w="11906" w:h="16838"/>
      <w:pgMar w:top="1090" w:right="1134" w:bottom="312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32F"/>
    <w:rsid w:val="00003C22"/>
    <w:rsid w:val="00010FC2"/>
    <w:rsid w:val="000A1883"/>
    <w:rsid w:val="000A41E3"/>
    <w:rsid w:val="000C232F"/>
    <w:rsid w:val="000F3536"/>
    <w:rsid w:val="00117FE6"/>
    <w:rsid w:val="00192EF9"/>
    <w:rsid w:val="001E2DA7"/>
    <w:rsid w:val="001E5366"/>
    <w:rsid w:val="001F04B1"/>
    <w:rsid w:val="002512B7"/>
    <w:rsid w:val="00270A1C"/>
    <w:rsid w:val="00287EDB"/>
    <w:rsid w:val="002D60E1"/>
    <w:rsid w:val="00374DA9"/>
    <w:rsid w:val="00397A89"/>
    <w:rsid w:val="003F1CBC"/>
    <w:rsid w:val="0040155D"/>
    <w:rsid w:val="00433C39"/>
    <w:rsid w:val="004502A9"/>
    <w:rsid w:val="00516A9F"/>
    <w:rsid w:val="00525F8C"/>
    <w:rsid w:val="0055249E"/>
    <w:rsid w:val="005528D2"/>
    <w:rsid w:val="005643C7"/>
    <w:rsid w:val="005D4293"/>
    <w:rsid w:val="005E3D7B"/>
    <w:rsid w:val="00611778"/>
    <w:rsid w:val="00677585"/>
    <w:rsid w:val="006D0B7D"/>
    <w:rsid w:val="006D4E22"/>
    <w:rsid w:val="00735A54"/>
    <w:rsid w:val="00851C54"/>
    <w:rsid w:val="00875E87"/>
    <w:rsid w:val="008C1CFF"/>
    <w:rsid w:val="009A087C"/>
    <w:rsid w:val="009C1E8B"/>
    <w:rsid w:val="009D221C"/>
    <w:rsid w:val="00A6739B"/>
    <w:rsid w:val="00B554CA"/>
    <w:rsid w:val="00B8167D"/>
    <w:rsid w:val="00B844DB"/>
    <w:rsid w:val="00BD1521"/>
    <w:rsid w:val="00BD4EC1"/>
    <w:rsid w:val="00C74E1B"/>
    <w:rsid w:val="00CE0DA8"/>
    <w:rsid w:val="00CE11E0"/>
    <w:rsid w:val="00CE3446"/>
    <w:rsid w:val="00D2420F"/>
    <w:rsid w:val="00D27CA7"/>
    <w:rsid w:val="00D730D4"/>
    <w:rsid w:val="00DA3129"/>
    <w:rsid w:val="00DE085A"/>
    <w:rsid w:val="00E20BCD"/>
    <w:rsid w:val="00E52068"/>
    <w:rsid w:val="00E53255"/>
    <w:rsid w:val="00E8707E"/>
    <w:rsid w:val="00FB3280"/>
    <w:rsid w:val="00FB3B7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4">
    <w:name w:val="Balloon Text"/>
    <w:basedOn w:val="a"/>
    <w:link w:val="Char"/>
    <w:rsid w:val="00010FC2"/>
    <w:rPr>
      <w:sz w:val="18"/>
      <w:szCs w:val="18"/>
    </w:rPr>
  </w:style>
  <w:style w:type="character" w:customStyle="1" w:styleId="Char">
    <w:name w:val="批注框文本 Char"/>
    <w:link w:val="a4"/>
    <w:rsid w:val="00010F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thesis-review\tutor\export\sssq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sssqb</Template>
  <TotalTime>0</TotalTime>
  <Pages>1</Pages>
  <Words>298</Words>
  <Characters>305</Characters>
  <Application>Microsoft Office Word</Application>
  <DocSecurity>0</DocSecurity>
  <PresentationFormat/>
  <Lines>29</Lines>
  <Paragraphs>21</Paragraphs>
  <Slides>0</Slides>
  <Notes>0</Notes>
  <HiddenSlides>0</HiddenSlides>
  <MMClips>0</MMClips>
  <ScaleCrop>false</ScaleCrop>
  <Company>FB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硕士学位论文送审申请表</dc:title>
  <dc:subject/>
  <dc:creator>华南理工大学工商管理学院</dc:creator>
  <cp:keywords/>
  <cp:lastModifiedBy>IUSR_OFFICE</cp:lastModifiedBy>
  <cp:revision>1</cp:revision>
  <cp:lastPrinted>2013-03-14T03:46:00Z</cp:lastPrinted>
  <dcterms:created xsi:type="dcterms:W3CDTF">2018-04-03T12:40:00Z</dcterms:created>
  <dcterms:modified xsi:type="dcterms:W3CDTF">2018-04-03T12:40:00Z</dcterms:modified>
</cp:coreProperties>
</file>