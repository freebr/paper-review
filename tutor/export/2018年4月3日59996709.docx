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BD11E7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BD11E7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BD11E7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> 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BD11E7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BD11E7">
              <w:rPr>
                <w:rFonts w:hint="eastAsia"/>
                <w:sz w:val="24"/>
              </w:rPr>
              <w:t>EMBA</w:t>
            </w:r>
            <w:r w:rsidR="00BD11E7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BD11E7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教务员同意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BD11E7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BD11E7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BD11E7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11E7"/>
    <w:rsid w:val="00003C22"/>
    <w:rsid w:val="00010FC2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1E7"/>
    <w:rsid w:val="00BD1521"/>
    <w:rsid w:val="00BD4EC1"/>
    <w:rsid w:val="00C74E1B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299</Words>
  <Characters>306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2018-04-03T08:39:00Z</dcterms:created>
  <dcterms:modified xsi:type="dcterms:W3CDTF">2018-04-03T08:39:00Z</dcterms:modified>
</cp:coreProperties>
</file>